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A92CF4" w:rsidRPr="00CF1A49" w:rsidTr="00A92CF4">
        <w:trPr>
          <w:trHeight w:hRule="exact" w:val="997"/>
        </w:trPr>
        <w:tc>
          <w:tcPr>
            <w:tcW w:w="9026" w:type="dxa"/>
            <w:tcMar>
              <w:top w:w="0" w:type="dxa"/>
              <w:bottom w:w="0" w:type="dxa"/>
            </w:tcMar>
          </w:tcPr>
          <w:p w:rsidR="00A92CF4" w:rsidRPr="0044061F" w:rsidRDefault="00A92CF4" w:rsidP="00A92CF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4061F">
              <w:rPr>
                <w:b/>
                <w:sz w:val="24"/>
                <w:szCs w:val="24"/>
              </w:rPr>
              <w:t>Mythili</w:t>
            </w:r>
            <w:proofErr w:type="spellEnd"/>
            <w:r w:rsidRPr="0044061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4061F">
              <w:rPr>
                <w:b/>
                <w:sz w:val="24"/>
                <w:szCs w:val="24"/>
              </w:rPr>
              <w:t>Sivasamy</w:t>
            </w:r>
            <w:proofErr w:type="spellEnd"/>
          </w:p>
          <w:p w:rsidR="00A92CF4" w:rsidRPr="00CF1A49" w:rsidRDefault="00A92CF4" w:rsidP="00A92CF4">
            <w:pPr>
              <w:pStyle w:val="ContactInfo"/>
              <w:contextualSpacing w:val="0"/>
            </w:pPr>
            <w:proofErr w:type="gramStart"/>
            <w:r>
              <w:t>Rajkilpakkam,Chennai</w:t>
            </w:r>
            <w:proofErr w:type="gramEnd"/>
            <w:r>
              <w:t>-73</w:t>
            </w:r>
            <w:r w:rsidRPr="00CF1A49">
              <w:t xml:space="preserve"> · </w:t>
            </w:r>
            <w:r>
              <w:t>Mobile: 91+ 9790906271</w:t>
            </w:r>
          </w:p>
          <w:p w:rsidR="00A92CF4" w:rsidRPr="00D014BA" w:rsidRDefault="00A92CF4" w:rsidP="00A92CF4">
            <w:pPr>
              <w:pStyle w:val="ContactInfoEmphasis"/>
              <w:contextualSpacing w:val="0"/>
              <w:rPr>
                <w:color w:val="4472C4" w:themeColor="accent5"/>
              </w:rPr>
            </w:pPr>
            <w:r w:rsidRPr="00D014BA">
              <w:rPr>
                <w:color w:val="4472C4" w:themeColor="accent5"/>
              </w:rPr>
              <w:t>Email · k_mytili@yahoo.com</w:t>
            </w:r>
          </w:p>
          <w:p w:rsidR="00A92CF4" w:rsidRPr="00CF1A49" w:rsidRDefault="00A92CF4" w:rsidP="00C05DDC">
            <w:pPr>
              <w:pStyle w:val="ContactInfoEmphasis"/>
              <w:contextualSpacing w:val="0"/>
            </w:pPr>
          </w:p>
        </w:tc>
      </w:tr>
    </w:tbl>
    <w:p w:rsidR="00A92CF4" w:rsidRDefault="00A92CF4">
      <w:pPr>
        <w:rPr>
          <w:lang w:val="en-US"/>
        </w:rPr>
      </w:pPr>
    </w:p>
    <w:p w:rsidR="000F3BCA" w:rsidRPr="00D014BA" w:rsidRDefault="00A92CF4">
      <w:pPr>
        <w:rPr>
          <w:b/>
          <w:color w:val="4472C4" w:themeColor="accent5"/>
          <w:sz w:val="24"/>
          <w:lang w:val="en-US"/>
        </w:rPr>
      </w:pPr>
      <w:r w:rsidRPr="00D014BA">
        <w:rPr>
          <w:b/>
          <w:color w:val="4472C4" w:themeColor="accent5"/>
          <w:sz w:val="24"/>
          <w:lang w:val="en-US"/>
        </w:rPr>
        <w:t>Summary</w:t>
      </w:r>
    </w:p>
    <w:p w:rsidR="00A92CF4" w:rsidRDefault="00A92CF4" w:rsidP="00A92CF4">
      <w:pPr>
        <w:ind w:firstLine="720"/>
        <w:jc w:val="both"/>
        <w:rPr>
          <w:rFonts w:ascii="Arial" w:hAnsi="Arial" w:cs="Arial"/>
          <w:color w:val="000000"/>
          <w:sz w:val="20"/>
          <w:szCs w:val="21"/>
          <w:shd w:val="clear" w:color="auto" w:fill="FFFFFF"/>
        </w:rPr>
      </w:pPr>
      <w:r w:rsidRPr="00A92CF4">
        <w:rPr>
          <w:rFonts w:ascii="Arial" w:hAnsi="Arial" w:cs="Arial"/>
          <w:b/>
          <w:bCs/>
          <w:color w:val="000000"/>
          <w:sz w:val="20"/>
          <w:szCs w:val="21"/>
          <w:shd w:val="clear" w:color="auto" w:fill="FFFFFF"/>
        </w:rPr>
        <w:t>Angular Developer</w:t>
      </w:r>
      <w:r w:rsidRPr="00A92CF4">
        <w:rPr>
          <w:rFonts w:ascii="Arial" w:hAnsi="Arial" w:cs="Arial"/>
          <w:color w:val="000000"/>
          <w:sz w:val="20"/>
          <w:szCs w:val="21"/>
          <w:shd w:val="clear" w:color="auto" w:fill="FFFFFF"/>
        </w:rPr>
        <w:t xml:space="preserve"> with 2 years of experience in effective and efficient operations. Self-motivated to consistently provide first-class results in line with stringent targets and deadlines. Works with clients to determine requirements and provide excellent service.</w:t>
      </w:r>
    </w:p>
    <w:p w:rsidR="00A27E7C" w:rsidRPr="00D014BA" w:rsidRDefault="00A27E7C" w:rsidP="00A27E7C">
      <w:pPr>
        <w:jc w:val="both"/>
        <w:rPr>
          <w:rFonts w:ascii="Arial" w:hAnsi="Arial" w:cs="Arial"/>
          <w:b/>
          <w:color w:val="4472C4" w:themeColor="accent5"/>
          <w:sz w:val="20"/>
          <w:szCs w:val="21"/>
          <w:shd w:val="clear" w:color="auto" w:fill="FFFFFF"/>
        </w:rPr>
      </w:pPr>
      <w:r w:rsidRPr="00D014BA">
        <w:rPr>
          <w:rFonts w:ascii="Arial" w:hAnsi="Arial" w:cs="Arial"/>
          <w:b/>
          <w:color w:val="4472C4" w:themeColor="accent5"/>
          <w:sz w:val="20"/>
          <w:szCs w:val="21"/>
          <w:shd w:val="clear" w:color="auto" w:fill="FFFFFF"/>
        </w:rPr>
        <w:t>Experience</w:t>
      </w:r>
    </w:p>
    <w:p w:rsidR="00A27E7C" w:rsidRPr="00786B64" w:rsidRDefault="00A27E7C" w:rsidP="00786B6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color w:val="000000"/>
          <w:sz w:val="20"/>
          <w:szCs w:val="21"/>
          <w:shd w:val="clear" w:color="auto" w:fill="FFFFFF"/>
        </w:rPr>
      </w:pPr>
      <w:r w:rsidRPr="00786B64">
        <w:rPr>
          <w:rFonts w:ascii="Arial" w:hAnsi="Arial" w:cs="Arial"/>
          <w:b/>
          <w:color w:val="000000"/>
          <w:sz w:val="18"/>
          <w:szCs w:val="21"/>
          <w:shd w:val="clear" w:color="auto" w:fill="FFFFFF"/>
        </w:rPr>
        <w:t xml:space="preserve">Angular Developer </w:t>
      </w:r>
      <w:r w:rsidR="00A35DD1">
        <w:rPr>
          <w:rFonts w:ascii="Arial" w:hAnsi="Arial" w:cs="Arial"/>
          <w:b/>
          <w:color w:val="000000"/>
          <w:sz w:val="20"/>
          <w:szCs w:val="21"/>
          <w:shd w:val="clear" w:color="auto" w:fill="FFFFFF"/>
        </w:rPr>
        <w:t>| 04/</w:t>
      </w:r>
      <w:proofErr w:type="gramStart"/>
      <w:r w:rsidR="00A35DD1">
        <w:rPr>
          <w:rFonts w:ascii="Arial" w:hAnsi="Arial" w:cs="Arial"/>
          <w:b/>
          <w:color w:val="000000"/>
          <w:sz w:val="20"/>
          <w:szCs w:val="21"/>
          <w:shd w:val="clear" w:color="auto" w:fill="FFFFFF"/>
        </w:rPr>
        <w:t>2021</w:t>
      </w:r>
      <w:r w:rsidRPr="00786B64">
        <w:rPr>
          <w:rFonts w:ascii="Arial" w:hAnsi="Arial" w:cs="Arial"/>
          <w:b/>
          <w:color w:val="000000"/>
          <w:sz w:val="20"/>
          <w:szCs w:val="21"/>
          <w:shd w:val="clear" w:color="auto" w:fill="FFFFFF"/>
        </w:rPr>
        <w:t xml:space="preserve">  -</w:t>
      </w:r>
      <w:proofErr w:type="gramEnd"/>
      <w:r w:rsidRPr="00786B64">
        <w:rPr>
          <w:rFonts w:ascii="Arial" w:hAnsi="Arial" w:cs="Arial"/>
          <w:b/>
          <w:color w:val="000000"/>
          <w:sz w:val="20"/>
          <w:szCs w:val="21"/>
          <w:shd w:val="clear" w:color="auto" w:fill="FFFFFF"/>
        </w:rPr>
        <w:t xml:space="preserve"> 10/2022</w:t>
      </w:r>
    </w:p>
    <w:p w:rsidR="00A27E7C" w:rsidRDefault="00A27E7C" w:rsidP="00786B64">
      <w:pPr>
        <w:ind w:firstLine="720"/>
        <w:jc w:val="both"/>
        <w:rPr>
          <w:rFonts w:ascii="Arial" w:hAnsi="Arial" w:cs="Arial"/>
          <w:color w:val="000000"/>
          <w:sz w:val="20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1"/>
          <w:shd w:val="clear" w:color="auto" w:fill="FFFFFF"/>
        </w:rPr>
        <w:t>Freelancer – Chennai</w:t>
      </w:r>
    </w:p>
    <w:p w:rsidR="00A27E7C" w:rsidRPr="00A27E7C" w:rsidRDefault="00786B64" w:rsidP="00786B64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>My responsibilities</w:t>
      </w:r>
    </w:p>
    <w:p w:rsidR="00A27E7C" w:rsidRPr="00A27E7C" w:rsidRDefault="00A27E7C" w:rsidP="00A27E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en-IN"/>
        </w:rPr>
      </w:pPr>
      <w:r w:rsidRPr="00A27E7C">
        <w:rPr>
          <w:rFonts w:ascii="Arial" w:hAnsi="Arial" w:cs="Arial"/>
          <w:color w:val="000000"/>
          <w:sz w:val="21"/>
          <w:szCs w:val="21"/>
          <w:lang w:eastAsia="en-IN"/>
        </w:rPr>
        <w:t xml:space="preserve">Developing Feature Module for generating new form </w:t>
      </w:r>
      <w:r w:rsidR="008A3018">
        <w:rPr>
          <w:rFonts w:ascii="Arial" w:hAnsi="Arial" w:cs="Arial"/>
          <w:color w:val="000000"/>
          <w:sz w:val="21"/>
          <w:szCs w:val="21"/>
          <w:lang w:eastAsia="en-IN"/>
        </w:rPr>
        <w:t>with dynamic content</w:t>
      </w:r>
      <w:r>
        <w:rPr>
          <w:rFonts w:ascii="Arial" w:hAnsi="Arial" w:cs="Arial"/>
          <w:color w:val="000000"/>
          <w:sz w:val="21"/>
          <w:szCs w:val="21"/>
          <w:lang w:eastAsia="en-IN"/>
        </w:rPr>
        <w:t xml:space="preserve"> using reactive form</w:t>
      </w:r>
    </w:p>
    <w:p w:rsidR="00324CCD" w:rsidRDefault="00A27E7C" w:rsidP="003610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en-IN"/>
        </w:rPr>
      </w:pPr>
      <w:r w:rsidRPr="00324CCD">
        <w:rPr>
          <w:rFonts w:ascii="Arial" w:hAnsi="Arial" w:cs="Arial"/>
          <w:color w:val="000000"/>
          <w:sz w:val="21"/>
          <w:szCs w:val="21"/>
          <w:lang w:eastAsia="en-IN"/>
        </w:rPr>
        <w:t xml:space="preserve">Setting Route guard to Admin page </w:t>
      </w:r>
    </w:p>
    <w:p w:rsidR="00A27E7C" w:rsidRPr="00324CCD" w:rsidRDefault="008A3018" w:rsidP="003610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en-IN"/>
        </w:rPr>
      </w:pPr>
      <w:r w:rsidRPr="00324CCD">
        <w:rPr>
          <w:rFonts w:ascii="Arial" w:hAnsi="Arial" w:cs="Arial"/>
          <w:color w:val="000000"/>
          <w:sz w:val="21"/>
          <w:szCs w:val="21"/>
          <w:lang w:eastAsia="en-IN"/>
        </w:rPr>
        <w:t>Setting Custom Validation</w:t>
      </w:r>
      <w:r w:rsidR="00A27E7C" w:rsidRPr="00324CCD">
        <w:rPr>
          <w:rFonts w:ascii="Arial" w:hAnsi="Arial" w:cs="Arial"/>
          <w:color w:val="000000"/>
          <w:sz w:val="21"/>
          <w:szCs w:val="21"/>
          <w:lang w:eastAsia="en-IN"/>
        </w:rPr>
        <w:t xml:space="preserve"> </w:t>
      </w:r>
      <w:r w:rsidRPr="00324CCD">
        <w:rPr>
          <w:rFonts w:ascii="Arial" w:hAnsi="Arial" w:cs="Arial"/>
          <w:color w:val="000000"/>
          <w:sz w:val="21"/>
          <w:szCs w:val="21"/>
          <w:lang w:eastAsia="en-IN"/>
        </w:rPr>
        <w:t>in</w:t>
      </w:r>
      <w:r w:rsidR="00A27E7C" w:rsidRPr="00324CCD">
        <w:rPr>
          <w:rFonts w:ascii="Arial" w:hAnsi="Arial" w:cs="Arial"/>
          <w:color w:val="000000"/>
          <w:sz w:val="21"/>
          <w:szCs w:val="21"/>
          <w:lang w:eastAsia="en-IN"/>
        </w:rPr>
        <w:t xml:space="preserve"> reactive form template</w:t>
      </w:r>
    </w:p>
    <w:p w:rsidR="00A27E7C" w:rsidRDefault="008A3018" w:rsidP="00A27E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 xml:space="preserve">Designing </w:t>
      </w:r>
      <w:r w:rsidR="00A27E7C">
        <w:rPr>
          <w:rFonts w:ascii="Arial" w:hAnsi="Arial" w:cs="Arial"/>
          <w:color w:val="000000"/>
          <w:sz w:val="21"/>
          <w:szCs w:val="21"/>
          <w:lang w:eastAsia="en-IN"/>
        </w:rPr>
        <w:t xml:space="preserve">  component </w:t>
      </w:r>
      <w:proofErr w:type="gramStart"/>
      <w:r w:rsidR="00A27E7C">
        <w:rPr>
          <w:rFonts w:ascii="Arial" w:hAnsi="Arial" w:cs="Arial"/>
          <w:color w:val="000000"/>
          <w:sz w:val="21"/>
          <w:szCs w:val="21"/>
          <w:lang w:eastAsia="en-IN"/>
        </w:rPr>
        <w:t>template  using</w:t>
      </w:r>
      <w:proofErr w:type="gramEnd"/>
      <w:r w:rsidR="00A27E7C">
        <w:rPr>
          <w:rFonts w:ascii="Arial" w:hAnsi="Arial" w:cs="Arial"/>
          <w:color w:val="000000"/>
          <w:sz w:val="21"/>
          <w:szCs w:val="21"/>
          <w:lang w:eastAsia="en-IN"/>
        </w:rPr>
        <w:t xml:space="preserve"> Bootstrap</w:t>
      </w:r>
      <w:r>
        <w:rPr>
          <w:rFonts w:ascii="Arial" w:hAnsi="Arial" w:cs="Arial"/>
          <w:color w:val="000000"/>
          <w:sz w:val="21"/>
          <w:szCs w:val="21"/>
          <w:lang w:eastAsia="en-IN"/>
        </w:rPr>
        <w:t xml:space="preserve"> 4.0</w:t>
      </w:r>
    </w:p>
    <w:p w:rsidR="00A27E7C" w:rsidRPr="00786B64" w:rsidRDefault="00A27E7C" w:rsidP="00786B6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000000"/>
          <w:sz w:val="21"/>
          <w:szCs w:val="21"/>
          <w:lang w:eastAsia="en-IN"/>
        </w:rPr>
      </w:pPr>
      <w:r w:rsidRPr="00786B64">
        <w:rPr>
          <w:rFonts w:ascii="Arial" w:hAnsi="Arial" w:cs="Arial"/>
          <w:b/>
          <w:color w:val="000000"/>
          <w:sz w:val="21"/>
          <w:szCs w:val="21"/>
          <w:lang w:eastAsia="en-IN"/>
        </w:rPr>
        <w:t>Freelance Web Designer | 11/2010 – 06/2014</w:t>
      </w:r>
    </w:p>
    <w:p w:rsidR="00A27E7C" w:rsidRPr="00A27E7C" w:rsidRDefault="00A27E7C" w:rsidP="00A27E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en-IN"/>
        </w:rPr>
      </w:pPr>
      <w:r w:rsidRPr="00A27E7C">
        <w:rPr>
          <w:rFonts w:ascii="Arial" w:hAnsi="Arial" w:cs="Arial"/>
          <w:color w:val="000000"/>
          <w:sz w:val="21"/>
          <w:szCs w:val="21"/>
          <w:lang w:eastAsia="en-IN"/>
        </w:rPr>
        <w:t xml:space="preserve">Creating web page using </w:t>
      </w:r>
      <w:proofErr w:type="spellStart"/>
      <w:proofErr w:type="gramStart"/>
      <w:r w:rsidRPr="00A27E7C">
        <w:rPr>
          <w:rFonts w:ascii="Arial" w:hAnsi="Arial" w:cs="Arial"/>
          <w:color w:val="000000"/>
          <w:sz w:val="21"/>
          <w:szCs w:val="21"/>
          <w:lang w:eastAsia="en-IN"/>
        </w:rPr>
        <w:t>HTML,Css</w:t>
      </w:r>
      <w:proofErr w:type="gramEnd"/>
      <w:r w:rsidRPr="00A27E7C">
        <w:rPr>
          <w:rFonts w:ascii="Arial" w:hAnsi="Arial" w:cs="Arial"/>
          <w:color w:val="000000"/>
          <w:sz w:val="21"/>
          <w:szCs w:val="21"/>
          <w:lang w:eastAsia="en-IN"/>
        </w:rPr>
        <w:t>,Javascript</w:t>
      </w:r>
      <w:proofErr w:type="spellEnd"/>
    </w:p>
    <w:p w:rsidR="00A27E7C" w:rsidRDefault="00A35DD1" w:rsidP="009805D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000000"/>
          <w:sz w:val="21"/>
          <w:szCs w:val="21"/>
          <w:lang w:eastAsia="en-IN"/>
        </w:rPr>
      </w:pPr>
      <w:proofErr w:type="gramStart"/>
      <w:r>
        <w:rPr>
          <w:rFonts w:ascii="Arial" w:hAnsi="Arial" w:cs="Arial"/>
          <w:b/>
          <w:color w:val="000000"/>
          <w:sz w:val="21"/>
          <w:szCs w:val="21"/>
          <w:lang w:eastAsia="en-IN"/>
        </w:rPr>
        <w:t>Website  Developer</w:t>
      </w:r>
      <w:proofErr w:type="gramEnd"/>
      <w:r>
        <w:rPr>
          <w:rFonts w:ascii="Arial" w:hAnsi="Arial" w:cs="Arial"/>
          <w:b/>
          <w:color w:val="000000"/>
          <w:sz w:val="21"/>
          <w:szCs w:val="21"/>
          <w:lang w:eastAsia="en-IN"/>
        </w:rPr>
        <w:t xml:space="preserve"> | 08/2001– 10/2006</w:t>
      </w:r>
    </w:p>
    <w:p w:rsidR="009A73CC" w:rsidRPr="009A73CC" w:rsidRDefault="009A73CC" w:rsidP="009A73C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000000"/>
          <w:sz w:val="21"/>
          <w:szCs w:val="21"/>
          <w:lang w:eastAsia="en-IN"/>
        </w:rPr>
      </w:pPr>
    </w:p>
    <w:p w:rsidR="009805D3" w:rsidRPr="009A73CC" w:rsidRDefault="009805D3" w:rsidP="009A73C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en-IN"/>
        </w:rPr>
      </w:pPr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After my </w:t>
      </w:r>
      <w:proofErr w:type="spellStart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>post graduation</w:t>
      </w:r>
      <w:proofErr w:type="spellEnd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, I was working as</w:t>
      </w:r>
      <w:r w:rsidR="008C3BFB">
        <w:rPr>
          <w:rFonts w:ascii="Arial" w:hAnsi="Arial" w:cs="Arial"/>
          <w:color w:val="000000"/>
          <w:sz w:val="21"/>
          <w:szCs w:val="21"/>
          <w:lang w:eastAsia="en-IN"/>
        </w:rPr>
        <w:t xml:space="preserve"> </w:t>
      </w:r>
      <w:bookmarkStart w:id="0" w:name="_GoBack"/>
      <w:bookmarkEnd w:id="0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website developer.</w:t>
      </w:r>
      <w:r w:rsid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</w:t>
      </w:r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I </w:t>
      </w:r>
      <w:r w:rsidR="009A73CC"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was one of the team member in </w:t>
      </w:r>
      <w:proofErr w:type="gramStart"/>
      <w:r w:rsidR="009A73CC"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creating </w:t>
      </w:r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website</w:t>
      </w:r>
      <w:proofErr w:type="gramEnd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for PMCTW Engineering college , </w:t>
      </w:r>
      <w:proofErr w:type="spellStart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>vallam</w:t>
      </w:r>
      <w:proofErr w:type="spellEnd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>.</w:t>
      </w:r>
      <w:r w:rsid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</w:t>
      </w:r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My responsibility was Developing </w:t>
      </w:r>
      <w:r w:rsidR="009A73CC"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CRUD </w:t>
      </w:r>
      <w:proofErr w:type="gramStart"/>
      <w:r w:rsidR="009A73CC"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operation </w:t>
      </w:r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for</w:t>
      </w:r>
      <w:proofErr w:type="gramEnd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>alumini</w:t>
      </w:r>
      <w:proofErr w:type="spellEnd"/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page</w:t>
      </w:r>
      <w:r w:rsidR="009A73CC"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and staff information </w:t>
      </w:r>
      <w:proofErr w:type="spellStart"/>
      <w:r w:rsidR="009A73CC" w:rsidRPr="009A73CC">
        <w:rPr>
          <w:rFonts w:ascii="Arial" w:hAnsi="Arial" w:cs="Arial"/>
          <w:color w:val="000000"/>
          <w:sz w:val="21"/>
          <w:szCs w:val="21"/>
          <w:lang w:eastAsia="en-IN"/>
        </w:rPr>
        <w:t>page</w:t>
      </w:r>
      <w:r w:rsidRPr="009A73CC">
        <w:rPr>
          <w:rFonts w:ascii="Arial" w:hAnsi="Arial" w:cs="Arial"/>
          <w:color w:val="000000"/>
          <w:sz w:val="21"/>
          <w:szCs w:val="21"/>
          <w:lang w:eastAsia="en-IN"/>
        </w:rPr>
        <w:t>.</w:t>
      </w:r>
      <w:r w:rsidR="009A73CC" w:rsidRPr="009A73CC">
        <w:rPr>
          <w:rFonts w:ascii="Arial" w:hAnsi="Arial" w:cs="Arial"/>
          <w:color w:val="000000"/>
          <w:sz w:val="21"/>
          <w:szCs w:val="21"/>
          <w:lang w:eastAsia="en-IN"/>
        </w:rPr>
        <w:t>The</w:t>
      </w:r>
      <w:proofErr w:type="spellEnd"/>
      <w:r w:rsidR="009A73CC" w:rsidRP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 technologies I used are PHP,HTML</w:t>
      </w:r>
      <w:r w:rsidR="00093320">
        <w:rPr>
          <w:rFonts w:ascii="Arial" w:hAnsi="Arial" w:cs="Arial"/>
          <w:color w:val="000000"/>
          <w:sz w:val="21"/>
          <w:szCs w:val="21"/>
          <w:lang w:eastAsia="en-IN"/>
        </w:rPr>
        <w:t xml:space="preserve"> 4.0</w:t>
      </w:r>
      <w:r w:rsidR="009A73CC">
        <w:rPr>
          <w:rFonts w:ascii="Arial" w:hAnsi="Arial" w:cs="Arial"/>
          <w:color w:val="000000"/>
          <w:sz w:val="21"/>
          <w:szCs w:val="21"/>
          <w:lang w:eastAsia="en-IN"/>
        </w:rPr>
        <w:t xml:space="preserve">,CSS 2 and </w:t>
      </w:r>
      <w:proofErr w:type="spellStart"/>
      <w:r w:rsidR="009A73CC">
        <w:rPr>
          <w:rFonts w:ascii="Arial" w:hAnsi="Arial" w:cs="Arial"/>
          <w:color w:val="000000"/>
          <w:sz w:val="21"/>
          <w:szCs w:val="21"/>
          <w:lang w:eastAsia="en-IN"/>
        </w:rPr>
        <w:t>J</w:t>
      </w:r>
      <w:r w:rsidR="009A73CC" w:rsidRPr="009A73CC">
        <w:rPr>
          <w:rFonts w:ascii="Arial" w:hAnsi="Arial" w:cs="Arial"/>
          <w:color w:val="000000"/>
          <w:sz w:val="21"/>
          <w:szCs w:val="21"/>
          <w:lang w:eastAsia="en-IN"/>
        </w:rPr>
        <w:t>avascript</w:t>
      </w:r>
      <w:proofErr w:type="spellEnd"/>
    </w:p>
    <w:p w:rsidR="009805D3" w:rsidRPr="009805D3" w:rsidRDefault="009805D3" w:rsidP="009805D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lang w:eastAsia="en-IN"/>
        </w:rPr>
      </w:pPr>
    </w:p>
    <w:p w:rsidR="00A27E7C" w:rsidRPr="00A27E7C" w:rsidRDefault="00A27E7C" w:rsidP="00A27E7C">
      <w:pPr>
        <w:jc w:val="both"/>
        <w:rPr>
          <w:rFonts w:ascii="Arial" w:hAnsi="Arial" w:cs="Arial"/>
          <w:color w:val="000000"/>
          <w:sz w:val="20"/>
          <w:szCs w:val="21"/>
          <w:shd w:val="clear" w:color="auto" w:fill="FFFFFF"/>
        </w:rPr>
      </w:pPr>
    </w:p>
    <w:p w:rsidR="00A92CF4" w:rsidRPr="00D014BA" w:rsidRDefault="00355B8C" w:rsidP="00A92CF4">
      <w:pPr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</w:pPr>
      <w:r w:rsidRPr="00D014BA"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  <w:t>Skills</w:t>
      </w:r>
    </w:p>
    <w:p w:rsidR="00355B8C" w:rsidRDefault="00355B8C" w:rsidP="00355B8C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Full</w:t>
      </w:r>
      <w:r w:rsidR="0009332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tack Web Developer</w:t>
      </w:r>
      <w:r w:rsidR="00210B43">
        <w:rPr>
          <w:rFonts w:ascii="Arial" w:hAnsi="Arial" w:cs="Arial"/>
          <w:color w:val="000000"/>
          <w:sz w:val="21"/>
          <w:szCs w:val="21"/>
          <w:shd w:val="clear" w:color="auto" w:fill="FFFFFF"/>
        </w:rPr>
        <w:t>-</w:t>
      </w:r>
      <w:r w:rsidR="00210B43" w:rsidRPr="00210B4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210B43">
        <w:rPr>
          <w:rFonts w:ascii="Arial" w:hAnsi="Arial" w:cs="Arial"/>
          <w:color w:val="000000"/>
          <w:sz w:val="21"/>
          <w:szCs w:val="21"/>
          <w:shd w:val="clear" w:color="auto" w:fill="FFFFFF"/>
        </w:rPr>
        <w:t>MEAN</w:t>
      </w:r>
    </w:p>
    <w:p w:rsidR="00355B8C" w:rsidRDefault="00355B8C" w:rsidP="00355B8C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Git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 version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control system)</w:t>
      </w:r>
    </w:p>
    <w:p w:rsidR="00667906" w:rsidRDefault="00355B8C" w:rsidP="00355B8C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Docker </w:t>
      </w:r>
    </w:p>
    <w:p w:rsidR="00355B8C" w:rsidRDefault="00355B8C" w:rsidP="00355B8C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Jenkins(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 / CD pipeline)</w:t>
      </w:r>
    </w:p>
    <w:p w:rsidR="00355B8C" w:rsidRDefault="00355B8C" w:rsidP="00355B8C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Scripting</w:t>
      </w:r>
    </w:p>
    <w:p w:rsidR="00D014BA" w:rsidRDefault="00D014BA" w:rsidP="00D014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93320" w:rsidRDefault="00093320" w:rsidP="00D014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93320" w:rsidRDefault="00093320" w:rsidP="00D014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93320" w:rsidRDefault="00093320" w:rsidP="00D014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93320" w:rsidRDefault="00093320" w:rsidP="00D014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014BA" w:rsidRPr="00D014BA" w:rsidRDefault="00D014BA" w:rsidP="00D014BA">
      <w:pPr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</w:pPr>
      <w:r w:rsidRPr="00D014BA"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  <w:lastRenderedPageBreak/>
        <w:t>Education</w:t>
      </w:r>
    </w:p>
    <w:p w:rsidR="00D014BA" w:rsidRDefault="00D014BA" w:rsidP="00D014BA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D014B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M.</w:t>
      </w:r>
      <w:proofErr w:type="gramStart"/>
      <w:r w:rsidRPr="00D014B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Sc</w:t>
      </w:r>
      <w:proofErr w:type="spellEnd"/>
      <w:r w:rsidRPr="00D014B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computer</w:t>
      </w:r>
      <w:proofErr w:type="gram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science</w:t>
      </w:r>
    </w:p>
    <w:p w:rsidR="00D014BA" w:rsidRDefault="00D014BA" w:rsidP="00D014BA">
      <w:pPr>
        <w:pStyle w:val="ListParagrap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Srimathi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Indira Gandhi College</w:t>
      </w:r>
    </w:p>
    <w:p w:rsidR="00D014BA" w:rsidRDefault="00D014BA" w:rsidP="00D014BA">
      <w:pPr>
        <w:pStyle w:val="ListParagrap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Bharathidasen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University,Trichy</w:t>
      </w:r>
      <w:proofErr w:type="spellEnd"/>
      <w:proofErr w:type="gramEnd"/>
    </w:p>
    <w:p w:rsidR="00D014BA" w:rsidRDefault="00A35DD1" w:rsidP="00D014BA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Graduated at </w:t>
      </w:r>
      <w:r w:rsidR="008C3BF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1999</w:t>
      </w:r>
    </w:p>
    <w:p w:rsidR="00D014BA" w:rsidRDefault="00D014BA" w:rsidP="00D014BA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First class 75%</w:t>
      </w:r>
    </w:p>
    <w:p w:rsidR="00093320" w:rsidRDefault="00093320" w:rsidP="00093320">
      <w:pPr>
        <w:pStyle w:val="ListParagrap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D014BA" w:rsidRDefault="00D014BA" w:rsidP="00093320">
      <w:pPr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</w:pPr>
      <w:r w:rsidRPr="00D014BA"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  <w:t>Certifications</w:t>
      </w:r>
    </w:p>
    <w:p w:rsidR="00D014BA" w:rsidRDefault="00D014BA" w:rsidP="00D014BA">
      <w:pPr>
        <w:ind w:left="360"/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  <w:tab/>
        <w:t>MEAN Full Stack Web Developer</w:t>
      </w:r>
    </w:p>
    <w:p w:rsidR="00D014BA" w:rsidRPr="00D014BA" w:rsidRDefault="008C3BFB" w:rsidP="00D014B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hyperlink r:id="rId5" w:history="1">
        <w:r w:rsidR="00D014BA" w:rsidRPr="00D014BA">
          <w:rPr>
            <w:rStyle w:val="Hyperlink"/>
            <w:rFonts w:ascii="Arial" w:hAnsi="Arial" w:cs="Arial"/>
            <w:b/>
            <w:color w:val="000000" w:themeColor="text1"/>
            <w:sz w:val="21"/>
            <w:szCs w:val="21"/>
            <w:shd w:val="clear" w:color="auto" w:fill="FFFFFF"/>
          </w:rPr>
          <w:t>https://lms.intellipaat.com/certificate-link/?Yz0yMzgxOTYmdT05Mjg5MCZleHQ9MQ</w:t>
        </w:r>
      </w:hyperlink>
      <w:r w:rsidR="00D014BA" w:rsidRPr="00D014BA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==</w:t>
      </w:r>
    </w:p>
    <w:p w:rsidR="00D014BA" w:rsidRPr="00093320" w:rsidRDefault="00D014BA" w:rsidP="00D014BA">
      <w:pPr>
        <w:ind w:left="720"/>
        <w:jc w:val="both"/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</w:pPr>
      <w:proofErr w:type="spellStart"/>
      <w:r w:rsidRPr="00093320"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  <w:t>Devops</w:t>
      </w:r>
      <w:proofErr w:type="spellEnd"/>
      <w:r w:rsidRPr="00093320"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  <w:t xml:space="preserve"> Training</w:t>
      </w:r>
    </w:p>
    <w:p w:rsidR="00D014BA" w:rsidRPr="00D014BA" w:rsidRDefault="008C3BFB" w:rsidP="00D014B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hyperlink r:id="rId6" w:history="1">
        <w:r w:rsidR="00D014BA" w:rsidRPr="00EE147E">
          <w:rPr>
            <w:rStyle w:val="Hyperlink"/>
            <w:rFonts w:ascii="Arial" w:hAnsi="Arial" w:cs="Arial"/>
            <w:b/>
            <w:sz w:val="21"/>
            <w:szCs w:val="21"/>
            <w:shd w:val="clear" w:color="auto" w:fill="FFFFFF"/>
          </w:rPr>
          <w:t>https://lms.intellipaat.com/certificate-link/?Yz01ODYzMCZ1PTkyODkwJmV4dD0x</w:t>
        </w:r>
      </w:hyperlink>
    </w:p>
    <w:p w:rsidR="00D014BA" w:rsidRPr="00D014BA" w:rsidRDefault="00D014BA" w:rsidP="00D014BA">
      <w:pPr>
        <w:ind w:left="36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D014BA" w:rsidRDefault="00D014BA" w:rsidP="00D014BA">
      <w:pPr>
        <w:pStyle w:val="ListParagrap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EE147E" w:rsidRPr="00EE147E" w:rsidRDefault="00EE147E" w:rsidP="00EE147E">
      <w:pPr>
        <w:shd w:val="clear" w:color="auto" w:fill="FFFFFF"/>
        <w:spacing w:after="0" w:line="240" w:lineRule="auto"/>
        <w:rPr>
          <w:rFonts w:ascii="Arial" w:hAnsi="Arial" w:cs="Arial"/>
          <w:b/>
          <w:color w:val="4472C4" w:themeColor="accent5"/>
          <w:sz w:val="21"/>
          <w:szCs w:val="21"/>
          <w:lang w:eastAsia="en-IN"/>
        </w:rPr>
      </w:pPr>
      <w:r w:rsidRPr="00EE147E">
        <w:rPr>
          <w:rFonts w:ascii="Arial" w:hAnsi="Arial" w:cs="Arial"/>
          <w:b/>
          <w:color w:val="4472C4" w:themeColor="accent5"/>
          <w:sz w:val="21"/>
          <w:szCs w:val="21"/>
          <w:lang w:eastAsia="en-IN"/>
        </w:rPr>
        <w:t>Area of Study</w:t>
      </w:r>
      <w:r w:rsidR="00093320">
        <w:rPr>
          <w:rFonts w:ascii="Arial" w:hAnsi="Arial" w:cs="Arial"/>
          <w:b/>
          <w:color w:val="4472C4" w:themeColor="accent5"/>
          <w:sz w:val="21"/>
          <w:szCs w:val="21"/>
          <w:lang w:eastAsia="en-IN"/>
        </w:rPr>
        <w:t xml:space="preserve"> at present</w:t>
      </w:r>
    </w:p>
    <w:p w:rsidR="00D014BA" w:rsidRDefault="00D014BA" w:rsidP="00D014BA">
      <w:pPr>
        <w:pStyle w:val="ListParagrap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EE147E" w:rsidRDefault="00EE147E" w:rsidP="00EE147E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React</w:t>
      </w:r>
    </w:p>
    <w:p w:rsidR="00EE147E" w:rsidRDefault="00EE147E" w:rsidP="00EE147E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Nest</w:t>
      </w:r>
    </w:p>
    <w:p w:rsidR="00667906" w:rsidRPr="00667906" w:rsidRDefault="00667906" w:rsidP="0066790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55B8C" w:rsidRDefault="0097774B" w:rsidP="0097774B">
      <w:pPr>
        <w:rPr>
          <w:rFonts w:ascii="Arial" w:hAnsi="Arial" w:cs="Arial"/>
          <w:b/>
          <w:color w:val="4472C4" w:themeColor="accent5"/>
          <w:sz w:val="21"/>
          <w:szCs w:val="21"/>
          <w:u w:val="single"/>
          <w:shd w:val="clear" w:color="auto" w:fill="FFFFFF"/>
        </w:rPr>
      </w:pPr>
      <w:r w:rsidRPr="0097774B">
        <w:rPr>
          <w:rFonts w:ascii="Arial" w:hAnsi="Arial" w:cs="Arial"/>
          <w:b/>
          <w:color w:val="4472C4" w:themeColor="accent5"/>
          <w:sz w:val="21"/>
          <w:szCs w:val="21"/>
          <w:u w:val="single"/>
          <w:shd w:val="clear" w:color="auto" w:fill="FFFFFF"/>
        </w:rPr>
        <w:t>Links to my sample code in MEAN</w:t>
      </w:r>
    </w:p>
    <w:p w:rsidR="0097774B" w:rsidRDefault="008C3BFB" w:rsidP="0097774B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hyperlink r:id="rId7" w:history="1">
        <w:r w:rsidR="0097774B" w:rsidRPr="00543D68">
          <w:rPr>
            <w:rStyle w:val="Hyperlink"/>
            <w:rFonts w:ascii="Arial" w:hAnsi="Arial" w:cs="Arial"/>
            <w:b/>
            <w:sz w:val="21"/>
            <w:szCs w:val="21"/>
            <w:shd w:val="clear" w:color="auto" w:fill="FFFFFF"/>
          </w:rPr>
          <w:t>https://github.com/mythilisivasamy/admin-form.git</w:t>
        </w:r>
      </w:hyperlink>
    </w:p>
    <w:p w:rsidR="0097774B" w:rsidRPr="0097774B" w:rsidRDefault="008C3BFB" w:rsidP="0097774B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hyperlink r:id="rId8" w:history="1">
        <w:r w:rsidR="0097774B" w:rsidRPr="0097774B">
          <w:rPr>
            <w:rStyle w:val="Hyperlink"/>
            <w:rFonts w:ascii="Arial" w:hAnsi="Arial" w:cs="Arial"/>
            <w:b/>
            <w:sz w:val="21"/>
            <w:szCs w:val="21"/>
            <w:shd w:val="clear" w:color="auto" w:fill="FFFFFF"/>
          </w:rPr>
          <w:t>https://github.com/mythilisivasamy/bookstore-app-MEAN.git</w:t>
        </w:r>
      </w:hyperlink>
    </w:p>
    <w:p w:rsidR="0097774B" w:rsidRPr="0097774B" w:rsidRDefault="0097774B" w:rsidP="0097774B">
      <w:pPr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</w:pPr>
      <w:r w:rsidRPr="0097774B">
        <w:rPr>
          <w:rFonts w:ascii="Arial" w:hAnsi="Arial" w:cs="Arial"/>
          <w:b/>
          <w:color w:val="4472C4" w:themeColor="accent5"/>
          <w:sz w:val="21"/>
          <w:szCs w:val="21"/>
          <w:shd w:val="clear" w:color="auto" w:fill="FFFFFF"/>
        </w:rPr>
        <w:tab/>
      </w:r>
    </w:p>
    <w:p w:rsidR="00A92CF4" w:rsidRPr="00A92CF4" w:rsidRDefault="00A92CF4" w:rsidP="00A92CF4">
      <w:pPr>
        <w:rPr>
          <w:lang w:val="en-US"/>
        </w:rPr>
      </w:pPr>
    </w:p>
    <w:sectPr w:rsidR="00A92CF4" w:rsidRPr="00A92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277"/>
    <w:multiLevelType w:val="multilevel"/>
    <w:tmpl w:val="DAB03C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45D27"/>
    <w:multiLevelType w:val="multilevel"/>
    <w:tmpl w:val="D9F65F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D2C6A"/>
    <w:multiLevelType w:val="hybridMultilevel"/>
    <w:tmpl w:val="09820BA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7D65AE"/>
    <w:multiLevelType w:val="hybridMultilevel"/>
    <w:tmpl w:val="182C9C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C42C2C"/>
    <w:multiLevelType w:val="hybridMultilevel"/>
    <w:tmpl w:val="57FA8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F6D9B"/>
    <w:multiLevelType w:val="hybridMultilevel"/>
    <w:tmpl w:val="CB201A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252A6E"/>
    <w:multiLevelType w:val="hybridMultilevel"/>
    <w:tmpl w:val="0BB2115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3AA0955"/>
    <w:multiLevelType w:val="hybridMultilevel"/>
    <w:tmpl w:val="8670E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A447F"/>
    <w:multiLevelType w:val="hybridMultilevel"/>
    <w:tmpl w:val="3ED4957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6290EF4"/>
    <w:multiLevelType w:val="multilevel"/>
    <w:tmpl w:val="9640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5762BB"/>
    <w:multiLevelType w:val="multilevel"/>
    <w:tmpl w:val="BCB4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F4"/>
    <w:rsid w:val="00093320"/>
    <w:rsid w:val="000F3BCA"/>
    <w:rsid w:val="00210B43"/>
    <w:rsid w:val="00324CCD"/>
    <w:rsid w:val="00355B8C"/>
    <w:rsid w:val="0036108B"/>
    <w:rsid w:val="0044061F"/>
    <w:rsid w:val="00543D68"/>
    <w:rsid w:val="00667906"/>
    <w:rsid w:val="00786B64"/>
    <w:rsid w:val="008A3018"/>
    <w:rsid w:val="008C3BFB"/>
    <w:rsid w:val="00954A77"/>
    <w:rsid w:val="0097774B"/>
    <w:rsid w:val="009805D3"/>
    <w:rsid w:val="009A73CC"/>
    <w:rsid w:val="00A05F76"/>
    <w:rsid w:val="00A27E7C"/>
    <w:rsid w:val="00A35DD1"/>
    <w:rsid w:val="00A92CF4"/>
    <w:rsid w:val="00C05DDC"/>
    <w:rsid w:val="00CF1A49"/>
    <w:rsid w:val="00D014BA"/>
    <w:rsid w:val="00EE147E"/>
    <w:rsid w:val="00F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84271"/>
  <w14:defaultImageDpi w14:val="0"/>
  <w15:docId w15:val="{A874531A-81B4-48EB-806D-5328B55B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3"/>
    <w:qFormat/>
    <w:rsid w:val="00A92CF4"/>
    <w:pPr>
      <w:spacing w:after="0" w:line="240" w:lineRule="auto"/>
      <w:jc w:val="center"/>
    </w:pPr>
    <w:rPr>
      <w:color w:val="595959" w:themeColor="text1" w:themeTint="A6"/>
      <w:lang w:val="en-US"/>
    </w:rPr>
  </w:style>
  <w:style w:type="table" w:styleId="TableGrid">
    <w:name w:val="Table Grid"/>
    <w:basedOn w:val="TableNormal"/>
    <w:uiPriority w:val="39"/>
    <w:rsid w:val="00A92CF4"/>
    <w:pPr>
      <w:spacing w:after="0" w:line="240" w:lineRule="auto"/>
      <w:contextualSpacing/>
    </w:pPr>
    <w:rPr>
      <w:rFonts w:cs="Times New Roman"/>
      <w:color w:val="595959" w:themeColor="text1" w:themeTint="A6"/>
      <w:lang w:val="en-US"/>
    </w:rPr>
    <w:tblPr/>
  </w:style>
  <w:style w:type="paragraph" w:customStyle="1" w:styleId="ContactInfoEmphasis">
    <w:name w:val="Contact Info Emphasis"/>
    <w:basedOn w:val="Normal"/>
    <w:uiPriority w:val="4"/>
    <w:qFormat/>
    <w:rsid w:val="00A92CF4"/>
    <w:pPr>
      <w:spacing w:after="0" w:line="240" w:lineRule="auto"/>
      <w:jc w:val="center"/>
    </w:pPr>
    <w:rPr>
      <w:b/>
      <w:color w:val="5B9BD5" w:themeColor="accent1"/>
      <w:lang w:val="en-US"/>
    </w:rPr>
  </w:style>
  <w:style w:type="paragraph" w:styleId="ListParagraph">
    <w:name w:val="List Paragraph"/>
    <w:basedOn w:val="Normal"/>
    <w:uiPriority w:val="34"/>
    <w:qFormat/>
    <w:rsid w:val="00786B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4BA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147E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593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3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3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thilisivasamy/bookstore-app-MEAN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ythilisivasamy/admin-for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intellipaat.com/certificate-link/?Yz01ODYzMCZ1PTkyODkwJmV4dD0x" TargetMode="External"/><Relationship Id="rId5" Type="http://schemas.openxmlformats.org/officeDocument/2006/relationships/hyperlink" Target="https://lms.intellipaat.com/certificate-link/?Yz0yMzgxOTYmdT05Mjg5MCZleHQ9M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Orchid Pharma Ltd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2022-11-23T06:10:00Z</dcterms:created>
  <dcterms:modified xsi:type="dcterms:W3CDTF">2022-11-30T06:48:00Z</dcterms:modified>
</cp:coreProperties>
</file>